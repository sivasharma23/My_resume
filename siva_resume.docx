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36" w:rsidRDefault="00360C36" w:rsidP="001D09F2">
      <w:pPr>
        <w:pStyle w:val="ContactInfo"/>
        <w:spacing w:after="100"/>
        <w:rPr>
          <w:szCs w:val="18"/>
        </w:rPr>
      </w:pPr>
    </w:p>
    <w:p w:rsidR="003B2392" w:rsidRPr="0012318D" w:rsidRDefault="003B2392" w:rsidP="003B2392">
      <w:pPr>
        <w:pStyle w:val="ContactInfo"/>
        <w:spacing w:after="100"/>
        <w:jc w:val="left"/>
        <w:rPr>
          <w:szCs w:val="18"/>
        </w:rPr>
      </w:pPr>
      <w:r>
        <w:rPr>
          <w:noProof/>
          <w:szCs w:val="18"/>
          <w:lang w:eastAsia="en-US"/>
        </w:rPr>
        <w:drawing>
          <wp:inline distT="0" distB="0" distL="0" distR="0" wp14:anchorId="24CE76CC" wp14:editId="1FB0466E">
            <wp:extent cx="1028700" cy="1028700"/>
            <wp:effectExtent l="0" t="0" r="0" b="0"/>
            <wp:docPr id="1" name="Picture 1" descr="C:\Users\SIVA\AppData\Local\Temp\Rar$DIa0.860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\AppData\Local\Temp\Rar$DIa0.860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        9741728991</w:t>
      </w:r>
    </w:p>
    <w:p w:rsidR="00854FF9" w:rsidRPr="0012318D" w:rsidRDefault="00854FF9" w:rsidP="001D09F2">
      <w:pPr>
        <w:pStyle w:val="Email"/>
        <w:spacing w:after="100"/>
        <w:rPr>
          <w:szCs w:val="18"/>
        </w:rPr>
      </w:pPr>
      <w:r w:rsidRPr="0012318D">
        <w:rPr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B75C2">
        <w:rPr>
          <w:szCs w:val="18"/>
        </w:rPr>
        <w:t>http://github.com/sivasharma23</w:t>
      </w:r>
    </w:p>
    <w:p w:rsidR="00360C36" w:rsidRPr="00854FF9" w:rsidRDefault="003B2392" w:rsidP="001D09F2">
      <w:pPr>
        <w:pStyle w:val="Email"/>
        <w:spacing w:after="100"/>
        <w:rPr>
          <w:sz w:val="20"/>
        </w:rPr>
      </w:pPr>
      <w:r>
        <w:rPr>
          <w:szCs w:val="18"/>
        </w:rPr>
        <w:t>sivacando23</w:t>
      </w:r>
      <w:bookmarkStart w:id="0" w:name="_GoBack"/>
      <w:bookmarkEnd w:id="0"/>
      <w:r w:rsidR="00854FF9" w:rsidRPr="0012318D">
        <w:rPr>
          <w:szCs w:val="18"/>
        </w:rPr>
        <w:t>@gmail.com</w:t>
      </w:r>
    </w:p>
    <w:p w:rsidR="00360C36" w:rsidRDefault="006A4448" w:rsidP="001D09F2">
      <w:pPr>
        <w:pStyle w:val="Name"/>
        <w:spacing w:after="100"/>
      </w:pPr>
      <w:r>
        <w:t>SIVA SHARMA A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2250"/>
        <w:gridCol w:w="7830"/>
      </w:tblGrid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155E34" w:rsidP="001D09F2">
            <w:pPr>
              <w:pStyle w:val="Heading1"/>
              <w:spacing w:after="100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360C36" w:rsidRPr="0012318D" w:rsidRDefault="00854FF9" w:rsidP="001D09F2">
            <w:pPr>
              <w:pStyle w:val="ResumeText"/>
              <w:spacing w:after="100"/>
            </w:pPr>
            <w:r w:rsidRPr="0012318D">
              <w:rPr>
                <w:rFonts w:ascii="Times New Roman" w:hAnsi="Times New Roman" w:cs="Times New Roman"/>
                <w:lang w:eastAsia="en-US"/>
              </w:rPr>
              <w:t xml:space="preserve">To get a job in the IT industry where my skills are utilized fully and can be developed </w:t>
            </w:r>
            <w:r w:rsidR="00A70ADD" w:rsidRPr="0012318D">
              <w:rPr>
                <w:rFonts w:ascii="Times New Roman" w:hAnsi="Times New Roman" w:cs="Times New Roman"/>
                <w:lang w:eastAsia="en-US"/>
              </w:rPr>
              <w:t>further</w:t>
            </w:r>
            <w:r w:rsidRPr="0012318D">
              <w:rPr>
                <w:rFonts w:ascii="Times New Roman" w:hAnsi="Times New Roman" w:cs="Times New Roman"/>
                <w:lang w:eastAsia="en-US"/>
              </w:rPr>
              <w:t xml:space="preserve"> and also helping to peoples by using my skills and technology.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854FF9" w:rsidP="001D09F2">
            <w:pPr>
              <w:pStyle w:val="Heading1"/>
              <w:spacing w:after="100"/>
              <w:outlineLvl w:val="0"/>
            </w:pPr>
            <w:r>
              <w:t>Education</w:t>
            </w:r>
          </w:p>
        </w:tc>
        <w:tc>
          <w:tcPr>
            <w:tcW w:w="7830" w:type="dxa"/>
          </w:tcPr>
          <w:p w:rsidR="00360C36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Bachelor of Computer Science</w:t>
            </w:r>
            <w:r w:rsidR="0017620D" w:rsidRPr="005E4B2B">
              <w:rPr>
                <w:rFonts w:ascii="Times New Roman" w:hAnsi="Times New Roman" w:cs="Times New Roman"/>
              </w:rPr>
              <w:t>,</w:t>
            </w:r>
          </w:p>
          <w:p w:rsidR="0017620D" w:rsidRPr="005E4B2B" w:rsidRDefault="001770E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Percentage:6</w:t>
            </w:r>
            <w:r w:rsidR="001770E7">
              <w:rPr>
                <w:rFonts w:ascii="Times New Roman" w:hAnsi="Times New Roman" w:cs="Times New Roman"/>
                <w:b/>
              </w:rPr>
              <w:t>0%</w:t>
            </w:r>
          </w:p>
          <w:p w:rsidR="00846387" w:rsidRPr="005E4B2B" w:rsidRDefault="0017620D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 xml:space="preserve">2013 </w:t>
            </w:r>
            <w:r w:rsidR="00846387" w:rsidRPr="005E4B2B">
              <w:rPr>
                <w:rFonts w:ascii="Times New Roman" w:hAnsi="Times New Roman" w:cs="Times New Roman"/>
              </w:rPr>
              <w:t xml:space="preserve">HSC, Government Higher Secondary school, </w:t>
            </w:r>
            <w:proofErr w:type="spellStart"/>
            <w:r w:rsidR="00846387"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="00846387" w:rsidRPr="005E4B2B">
              <w:rPr>
                <w:rFonts w:ascii="Times New Roman" w:hAnsi="Times New Roman" w:cs="Times New Roman"/>
              </w:rPr>
              <w:t>.</w:t>
            </w:r>
          </w:p>
          <w:p w:rsidR="0017620D" w:rsidRPr="005E4B2B" w:rsidRDefault="006A4448" w:rsidP="001D09F2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70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% </w:t>
            </w:r>
          </w:p>
          <w:p w:rsidR="00846387" w:rsidRPr="005E4B2B" w:rsidRDefault="00846387" w:rsidP="001D09F2">
            <w:pPr>
              <w:pStyle w:val="ResumeText"/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</w:rPr>
              <w:t>2011</w:t>
            </w:r>
            <w:r w:rsidRPr="005E4B2B">
              <w:rPr>
                <w:rFonts w:ascii="Times New Roman" w:hAnsi="Times New Roman" w:cs="Times New Roman"/>
                <w:b/>
              </w:rPr>
              <w:t xml:space="preserve"> </w:t>
            </w:r>
            <w:r w:rsidR="00F46B25">
              <w:rPr>
                <w:rFonts w:ascii="Times New Roman" w:hAnsi="Times New Roman" w:cs="Times New Roman"/>
              </w:rPr>
              <w:t>SSLC</w:t>
            </w:r>
            <w:r w:rsidRPr="005E4B2B">
              <w:rPr>
                <w:rFonts w:ascii="Times New Roman" w:hAnsi="Times New Roman" w:cs="Times New Roman"/>
              </w:rPr>
              <w:t xml:space="preserve">, Government Higher Secondary school, </w:t>
            </w:r>
            <w:proofErr w:type="spellStart"/>
            <w:r w:rsidRPr="005E4B2B">
              <w:rPr>
                <w:rFonts w:ascii="Times New Roman" w:hAnsi="Times New Roman" w:cs="Times New Roman"/>
              </w:rPr>
              <w:t>Mittur</w:t>
            </w:r>
            <w:proofErr w:type="spellEnd"/>
            <w:r w:rsidRPr="005E4B2B">
              <w:rPr>
                <w:rFonts w:ascii="Times New Roman" w:hAnsi="Times New Roman" w:cs="Times New Roman"/>
              </w:rPr>
              <w:t>.</w:t>
            </w:r>
          </w:p>
          <w:p w:rsidR="00846387" w:rsidRPr="005E4B2B" w:rsidRDefault="006A4448" w:rsidP="001770E7">
            <w:pPr>
              <w:pStyle w:val="ResumeText"/>
              <w:spacing w:after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Percentage: 75</w:t>
            </w:r>
            <w:r w:rsidR="00846387" w:rsidRPr="005E4B2B">
              <w:rPr>
                <w:rFonts w:ascii="Times New Roman" w:hAnsi="Times New Roman" w:cs="Times New Roman"/>
                <w:b/>
              </w:rPr>
              <w:t xml:space="preserve"> %</w:t>
            </w:r>
          </w:p>
        </w:tc>
      </w:tr>
      <w:tr w:rsidR="00360C36" w:rsidTr="00A44690">
        <w:tc>
          <w:tcPr>
            <w:tcW w:w="2250" w:type="dxa"/>
            <w:tcMar>
              <w:right w:w="475" w:type="dxa"/>
            </w:tcMar>
          </w:tcPr>
          <w:p w:rsidR="00360C36" w:rsidRDefault="00263927" w:rsidP="00DA64EA">
            <w:pPr>
              <w:pStyle w:val="Heading1"/>
              <w:spacing w:after="100"/>
              <w:jc w:val="left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Programming Languages &amp; Technologies:</w:t>
            </w:r>
            <w:r w:rsidR="00C34BCB">
              <w:rPr>
                <w:rFonts w:ascii="Times New Roman" w:hAnsi="Times New Roman" w:cs="Times New Roman"/>
                <w:b/>
              </w:rPr>
              <w:t xml:space="preserve"> Ethical hacking</w:t>
            </w:r>
            <w:r w:rsidR="006A4448">
              <w:rPr>
                <w:rFonts w:ascii="Times New Roman" w:hAnsi="Times New Roman" w:cs="Times New Roman"/>
              </w:rPr>
              <w:t xml:space="preserve"> PYTHON</w:t>
            </w:r>
            <w:r w:rsidR="00A70ADD">
              <w:rPr>
                <w:rFonts w:ascii="Times New Roman" w:hAnsi="Times New Roman" w:cs="Times New Roman"/>
              </w:rPr>
              <w:t xml:space="preserve">, C, </w:t>
            </w:r>
            <w:r w:rsidR="001770E7">
              <w:rPr>
                <w:rFonts w:ascii="Times New Roman" w:hAnsi="Times New Roman" w:cs="Times New Roman"/>
              </w:rPr>
              <w:t>HTML, CSS, PHP</w:t>
            </w:r>
            <w:r w:rsidR="00A70ADD">
              <w:rPr>
                <w:rFonts w:ascii="Times New Roman" w:hAnsi="Times New Roman" w:cs="Times New Roman"/>
              </w:rPr>
              <w:t xml:space="preserve"> </w:t>
            </w:r>
          </w:p>
          <w:p w:rsidR="00263927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 xml:space="preserve">IDE: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Netbeans</w:t>
            </w:r>
            <w:proofErr w:type="spellEnd"/>
            <w:r w:rsidR="00A5632C" w:rsidRPr="005E4B2B">
              <w:rPr>
                <w:rFonts w:ascii="Times New Roman" w:hAnsi="Times New Roman" w:cs="Times New Roman"/>
              </w:rPr>
              <w:t>.</w:t>
            </w:r>
          </w:p>
          <w:p w:rsidR="00360C36" w:rsidRPr="005E4B2B" w:rsidRDefault="00263927" w:rsidP="001D09F2">
            <w:pPr>
              <w:pStyle w:val="ListParagraph"/>
              <w:numPr>
                <w:ilvl w:val="0"/>
                <w:numId w:val="1"/>
              </w:numPr>
              <w:spacing w:after="100"/>
              <w:rPr>
                <w:rFonts w:ascii="Times New Roman" w:hAnsi="Times New Roman" w:cs="Times New Roman"/>
              </w:rPr>
            </w:pPr>
            <w:r w:rsidRPr="005E4B2B">
              <w:rPr>
                <w:rFonts w:ascii="Times New Roman" w:hAnsi="Times New Roman" w:cs="Times New Roman"/>
                <w:b/>
              </w:rPr>
              <w:t>Version Control System</w:t>
            </w:r>
            <w:r w:rsidR="00A5632C" w:rsidRPr="005E4B2B">
              <w:rPr>
                <w:rFonts w:ascii="Times New Roman" w:hAnsi="Times New Roman" w:cs="Times New Roman"/>
                <w:b/>
              </w:rPr>
              <w:t>:</w:t>
            </w:r>
            <w:r w:rsidR="00A5632C" w:rsidRPr="005E4B2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5632C" w:rsidRPr="005E4B2B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</w:tr>
      <w:tr w:rsidR="00360C36" w:rsidTr="001770E7">
        <w:trPr>
          <w:trHeight w:val="1466"/>
        </w:trPr>
        <w:tc>
          <w:tcPr>
            <w:tcW w:w="2250" w:type="dxa"/>
            <w:tcMar>
              <w:right w:w="475" w:type="dxa"/>
            </w:tcMar>
          </w:tcPr>
          <w:p w:rsidR="00360C36" w:rsidRDefault="00DA64EA" w:rsidP="00DA64EA">
            <w:pPr>
              <w:pStyle w:val="Heading1"/>
              <w:spacing w:after="100"/>
              <w:jc w:val="center"/>
              <w:outlineLvl w:val="0"/>
            </w:pPr>
            <w:r>
              <w:t>EXTRA CURRICULAR</w:t>
            </w:r>
          </w:p>
          <w:p w:rsidR="00DA64EA" w:rsidRDefault="00DA64EA" w:rsidP="00DA64EA">
            <w:pPr>
              <w:pStyle w:val="Heading1"/>
              <w:spacing w:after="100"/>
              <w:jc w:val="left"/>
              <w:outlineLvl w:val="0"/>
            </w:pPr>
            <w:r>
              <w:t>ACTIVITIES</w:t>
            </w:r>
          </w:p>
        </w:tc>
        <w:tc>
          <w:tcPr>
            <w:tcW w:w="7830" w:type="dxa"/>
          </w:tcPr>
          <w:p w:rsidR="00360C36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DEEDS program which helped to share my knowledge with other students.</w:t>
            </w:r>
          </w:p>
          <w:p w:rsidR="0012318D" w:rsidRPr="006A4448" w:rsidRDefault="00DA64EA" w:rsidP="006A4448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Organized state level IT MEET in sacred Heart College, </w:t>
            </w:r>
            <w:proofErr w:type="spellStart"/>
            <w:r>
              <w:rPr>
                <w:rFonts w:ascii="Times New Roman" w:hAnsi="Times New Roman" w:cs="Times New Roman"/>
              </w:rPr>
              <w:t>Tirupattur</w:t>
            </w:r>
            <w:proofErr w:type="spellEnd"/>
            <w:r w:rsidR="0012318D" w:rsidRPr="0012318D">
              <w:rPr>
                <w:rFonts w:ascii="Times New Roman" w:hAnsi="Times New Roman" w:cs="Times New Roman"/>
                <w:b/>
                <w:i/>
              </w:rPr>
              <w:t>.</w:t>
            </w:r>
            <w:r w:rsidR="0012318D" w:rsidRPr="0012318D">
              <w:rPr>
                <w:rFonts w:ascii="Times New Roman" w:hAnsi="Times New Roman" w:cs="Times New Roman"/>
              </w:rPr>
              <w:t xml:space="preserve"> </w:t>
            </w:r>
            <w:r w:rsidR="0012318D" w:rsidRPr="006A4448">
              <w:rPr>
                <w:rFonts w:ascii="Times New Roman" w:hAnsi="Times New Roman" w:cs="Times New Roman"/>
              </w:rPr>
              <w:t>.</w:t>
            </w:r>
          </w:p>
          <w:p w:rsidR="0012318D" w:rsidRPr="0012318D" w:rsidRDefault="00DA64EA" w:rsidP="001D09F2">
            <w:pPr>
              <w:pStyle w:val="ListParagraph"/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</w:rPr>
              <w:t xml:space="preserve">Member </w:t>
            </w:r>
            <w:r w:rsidR="00C34BCB">
              <w:rPr>
                <w:rFonts w:ascii="Times New Roman" w:hAnsi="Times New Roman" w:cs="Times New Roman"/>
              </w:rPr>
              <w:t>of ROTARACT</w:t>
            </w:r>
            <w:r>
              <w:rPr>
                <w:rFonts w:ascii="Times New Roman" w:hAnsi="Times New Roman" w:cs="Times New Roman"/>
              </w:rPr>
              <w:t xml:space="preserve"> club.</w:t>
            </w:r>
          </w:p>
        </w:tc>
      </w:tr>
      <w:tr w:rsidR="00360C36" w:rsidTr="00C54862">
        <w:tc>
          <w:tcPr>
            <w:tcW w:w="2250" w:type="dxa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:rsidR="001F2A61" w:rsidRDefault="002C0361" w:rsidP="001D09F2">
            <w:pPr>
              <w:pStyle w:val="Heading1"/>
              <w:spacing w:after="100"/>
              <w:jc w:val="left"/>
              <w:outlineLvl w:val="0"/>
            </w:pPr>
            <w:r w:rsidRPr="002C0361">
              <w:t>Interested Domains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:rsidR="002C0361" w:rsidRPr="002C0361" w:rsidRDefault="00C34BCB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HACKING</w:t>
            </w:r>
          </w:p>
          <w:p w:rsidR="002C0361" w:rsidRPr="00C34BCB" w:rsidRDefault="00C34BCB" w:rsidP="00C34BCB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development</w:t>
            </w:r>
            <w:r w:rsidR="002C0361" w:rsidRPr="00C34BCB">
              <w:rPr>
                <w:rFonts w:ascii="Times New Roman" w:hAnsi="Times New Roman" w:cs="Times New Roman"/>
              </w:rPr>
              <w:t xml:space="preserve">                                                                       </w:t>
            </w:r>
          </w:p>
          <w:p w:rsidR="001770E7" w:rsidRDefault="00C34BCB" w:rsidP="00DA64E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Hardwares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 and software</w:t>
            </w:r>
            <w:r w:rsidR="002C0361" w:rsidRPr="002C0361">
              <w:rPr>
                <w:rFonts w:ascii="Times New Roman" w:hAnsi="Times New Roman" w:cs="Times New Roman"/>
              </w:rPr>
              <w:t xml:space="preserve">          </w:t>
            </w:r>
          </w:p>
          <w:p w:rsidR="001F2A61" w:rsidRPr="00DA64EA" w:rsidRDefault="002C0361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 w:rsidRPr="002C0361">
              <w:rPr>
                <w:rFonts w:ascii="Times New Roman" w:hAnsi="Times New Roman" w:cs="Times New Roman"/>
              </w:rPr>
              <w:t xml:space="preserve">                                                   </w:t>
            </w:r>
            <w:r w:rsidRPr="00DA64EA">
              <w:rPr>
                <w:rFonts w:ascii="Times New Roman" w:hAnsi="Times New Roman" w:cs="Times New Roman"/>
              </w:rPr>
              <w:t xml:space="preserve">                                </w:t>
            </w:r>
          </w:p>
        </w:tc>
      </w:tr>
      <w:tr w:rsidR="00450420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450420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strengths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F71774" w:rsidRPr="00F71774" w:rsidRDefault="00A70ADD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Self-learning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</w:rPr>
              <w:t>Flexibility</w:t>
            </w:r>
          </w:p>
          <w:p w:rsidR="00391A6A" w:rsidRPr="00C54862" w:rsidRDefault="00F71774" w:rsidP="00391A6A">
            <w:pPr>
              <w:pStyle w:val="ListParagraph"/>
              <w:numPr>
                <w:ilvl w:val="0"/>
                <w:numId w:val="4"/>
              </w:numPr>
              <w:spacing w:after="10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1774">
              <w:rPr>
                <w:rFonts w:ascii="Times New Roman" w:hAnsi="Times New Roman" w:cs="Times New Roman"/>
              </w:rPr>
              <w:lastRenderedPageBreak/>
              <w:t>Analytical thinking</w:t>
            </w: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774" w:rsidTr="00C54862">
        <w:tc>
          <w:tcPr>
            <w:tcW w:w="2250" w:type="dxa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  <w:r>
              <w:t xml:space="preserve">PROFESSIONAL TRAITS              </w:t>
            </w:r>
          </w:p>
          <w:p w:rsidR="001770E7" w:rsidRDefault="001770E7" w:rsidP="001D09F2">
            <w:pPr>
              <w:pStyle w:val="Heading1"/>
              <w:spacing w:after="100"/>
              <w:jc w:val="left"/>
              <w:outlineLvl w:val="0"/>
            </w:pPr>
          </w:p>
          <w:p w:rsidR="00643F44" w:rsidRPr="00C54862" w:rsidRDefault="00643F44" w:rsidP="001D09F2">
            <w:pPr>
              <w:pStyle w:val="Heading1"/>
              <w:spacing w:after="100"/>
              <w:jc w:val="left"/>
              <w:outlineLvl w:val="0"/>
              <w:rPr>
                <w:sz w:val="22"/>
                <w:szCs w:val="22"/>
              </w:rPr>
            </w:pPr>
          </w:p>
          <w:p w:rsidR="00643F44" w:rsidRDefault="002E743B" w:rsidP="001D09F2">
            <w:pPr>
              <w:pStyle w:val="Heading1"/>
              <w:spacing w:after="100"/>
              <w:jc w:val="left"/>
              <w:outlineLvl w:val="0"/>
            </w:pPr>
            <w:r>
              <w:rPr>
                <w:rFonts w:ascii="Times New Roman" w:hAnsi="Times New Roman" w:cs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43F44" w:rsidRDefault="00643F44" w:rsidP="001D09F2">
            <w:pPr>
              <w:pStyle w:val="Heading1"/>
              <w:spacing w:after="100"/>
              <w:jc w:val="left"/>
              <w:outlineLvl w:val="0"/>
            </w:pPr>
          </w:p>
          <w:p w:rsidR="0070592F" w:rsidRDefault="00F71774" w:rsidP="001D09F2">
            <w:pPr>
              <w:pStyle w:val="Heading1"/>
              <w:spacing w:after="100"/>
              <w:jc w:val="left"/>
              <w:outlineLvl w:val="0"/>
            </w:pPr>
            <w:r>
              <w:t>personal informations</w:t>
            </w:r>
          </w:p>
          <w:p w:rsidR="0070592F" w:rsidRPr="0070592F" w:rsidRDefault="0070592F" w:rsidP="001D09F2">
            <w:pPr>
              <w:spacing w:after="100"/>
            </w:pPr>
          </w:p>
          <w:p w:rsidR="0070592F" w:rsidRP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70592F" w:rsidRDefault="0070592F" w:rsidP="001D09F2">
            <w:pPr>
              <w:spacing w:after="100"/>
            </w:pPr>
          </w:p>
          <w:p w:rsidR="00F71774" w:rsidRPr="0070592F" w:rsidRDefault="00F71774" w:rsidP="001D09F2">
            <w:pPr>
              <w:spacing w:after="100"/>
              <w:jc w:val="center"/>
            </w:pPr>
          </w:p>
        </w:tc>
        <w:tc>
          <w:tcPr>
            <w:tcW w:w="7830" w:type="dxa"/>
            <w:tcBorders>
              <w:top w:val="single" w:sz="4" w:space="0" w:color="7E97AD" w:themeColor="accent1"/>
              <w:bottom w:val="nil"/>
            </w:tcBorders>
          </w:tcPr>
          <w:p w:rsidR="00C54862" w:rsidRPr="00C54862" w:rsidRDefault="00C54862" w:rsidP="00C54862">
            <w:pPr>
              <w:spacing w:after="100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1770E7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Ability to deal with people dramatically.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working</w:t>
            </w:r>
          </w:p>
          <w:p w:rsidR="00643F44" w:rsidRDefault="00643F44" w:rsidP="001770E7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Adaptable to any environment</w:t>
            </w:r>
          </w:p>
          <w:p w:rsidR="00643F44" w:rsidRPr="00643F44" w:rsidRDefault="00643F44" w:rsidP="00643F44">
            <w:pPr>
              <w:pStyle w:val="ListParagraph"/>
              <w:numPr>
                <w:ilvl w:val="0"/>
                <w:numId w:val="9"/>
              </w:numPr>
              <w:spacing w:after="10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Discipline &amp; </w:t>
            </w:r>
            <w:r w:rsidRPr="00643F44">
              <w:rPr>
                <w:rFonts w:ascii="Times New Roman" w:hAnsi="Times New Roman" w:cs="Times New Roman"/>
              </w:rPr>
              <w:t>good etiquette</w:t>
            </w:r>
          </w:p>
          <w:p w:rsidR="001770E7" w:rsidRPr="00C54862" w:rsidRDefault="002E743B" w:rsidP="00643F44">
            <w:pPr>
              <w:spacing w:after="10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770E7" w:rsidRPr="001770E7" w:rsidRDefault="001770E7" w:rsidP="001770E7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Father Name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  <w:r w:rsidR="003216CB">
              <w:rPr>
                <w:rFonts w:ascii="Times New Roman" w:hAnsi="Times New Roman" w:cs="Times New Roman"/>
              </w:rPr>
              <w:t>:</w:t>
            </w:r>
            <w:r w:rsidR="00C34BCB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="00C34BCB">
              <w:rPr>
                <w:rFonts w:ascii="Times New Roman" w:hAnsi="Times New Roman" w:cs="Times New Roman"/>
              </w:rPr>
              <w:t>Mr.J.Anbalagan</w:t>
            </w:r>
            <w:proofErr w:type="spellEnd"/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Date of Birth</w:t>
            </w:r>
            <w:r w:rsidR="003216CB">
              <w:rPr>
                <w:rFonts w:ascii="Times New Roman" w:hAnsi="Times New Roman" w:cs="Times New Roman"/>
              </w:rPr>
              <w:t xml:space="preserve">              :</w:t>
            </w:r>
            <w:r w:rsidRPr="00F71774">
              <w:rPr>
                <w:rFonts w:ascii="Times New Roman" w:hAnsi="Times New Roman" w:cs="Times New Roman"/>
              </w:rPr>
              <w:t xml:space="preserve"> </w:t>
            </w:r>
            <w:r w:rsidR="003216CB">
              <w:rPr>
                <w:rFonts w:ascii="Times New Roman" w:hAnsi="Times New Roman" w:cs="Times New Roman"/>
              </w:rPr>
              <w:t xml:space="preserve">   </w:t>
            </w:r>
            <w:r w:rsidR="00A95E28">
              <w:rPr>
                <w:rFonts w:ascii="Times New Roman" w:hAnsi="Times New Roman" w:cs="Times New Roman"/>
              </w:rPr>
              <w:t>23-06-1995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Gender            </w:t>
            </w:r>
            <w:r w:rsidR="003216CB">
              <w:rPr>
                <w:rFonts w:ascii="Times New Roman" w:hAnsi="Times New Roman" w:cs="Times New Roman"/>
              </w:rPr>
              <w:t xml:space="preserve">            :   </w:t>
            </w:r>
            <w:r w:rsidRPr="00F71774">
              <w:rPr>
                <w:rFonts w:ascii="Times New Roman" w:hAnsi="Times New Roman" w:cs="Times New Roman"/>
              </w:rPr>
              <w:t xml:space="preserve"> Male</w:t>
            </w:r>
          </w:p>
          <w:p w:rsidR="00F71774" w:rsidRDefault="00F71774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Marital Status</w:t>
            </w:r>
            <w:r w:rsidRPr="00F71774">
              <w:rPr>
                <w:rFonts w:ascii="Times New Roman" w:hAnsi="Times New Roman" w:cs="Times New Roman"/>
              </w:rPr>
              <w:t xml:space="preserve">       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Single</w:t>
            </w:r>
          </w:p>
          <w:p w:rsidR="00391A6A" w:rsidRPr="00F71774" w:rsidRDefault="00391A6A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Nationality                 </w:t>
            </w:r>
            <w:r>
              <w:rPr>
                <w:rFonts w:ascii="Times New Roman" w:hAnsi="Times New Roman" w:cs="Times New Roman"/>
              </w:rPr>
              <w:t xml:space="preserve"> :    Indian</w:t>
            </w:r>
          </w:p>
          <w:p w:rsidR="00F71774" w:rsidRP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>Languages Known</w:t>
            </w:r>
            <w:r w:rsidRPr="00F71774">
              <w:rPr>
                <w:rFonts w:ascii="Times New Roman" w:hAnsi="Times New Roman" w:cs="Times New Roman"/>
              </w:rPr>
              <w:t xml:space="preserve">     :</w:t>
            </w:r>
            <w:r w:rsidR="003216CB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Tamil &amp; English</w:t>
            </w:r>
          </w:p>
          <w:p w:rsidR="00F71774" w:rsidRDefault="00F71774" w:rsidP="001D09F2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 w:rsidRPr="00F71774">
              <w:rPr>
                <w:rFonts w:ascii="Times New Roman" w:hAnsi="Times New Roman" w:cs="Times New Roman"/>
                <w:b/>
              </w:rPr>
              <w:t xml:space="preserve">Hobbies      </w:t>
            </w:r>
            <w:r w:rsidRPr="00F71774">
              <w:rPr>
                <w:rFonts w:ascii="Times New Roman" w:hAnsi="Times New Roman" w:cs="Times New Roman"/>
              </w:rPr>
              <w:t xml:space="preserve">                 :</w:t>
            </w:r>
            <w:r w:rsidR="00391A6A">
              <w:rPr>
                <w:rFonts w:ascii="Times New Roman" w:hAnsi="Times New Roman" w:cs="Times New Roman"/>
              </w:rPr>
              <w:t xml:space="preserve">    </w:t>
            </w:r>
            <w:r w:rsidRPr="00F71774">
              <w:rPr>
                <w:rFonts w:ascii="Times New Roman" w:hAnsi="Times New Roman" w:cs="Times New Roman"/>
              </w:rPr>
              <w:t>Playing indoor and outdoor g</w:t>
            </w:r>
            <w:r w:rsidR="00391A6A">
              <w:rPr>
                <w:rFonts w:ascii="Times New Roman" w:hAnsi="Times New Roman" w:cs="Times New Roman"/>
              </w:rPr>
              <w:t>ames, Reading, Listening songs</w:t>
            </w:r>
          </w:p>
          <w:p w:rsidR="00391A6A" w:rsidRDefault="00391A6A" w:rsidP="00391A6A">
            <w:pPr>
              <w:pStyle w:val="ListParagraph"/>
              <w:numPr>
                <w:ilvl w:val="0"/>
                <w:numId w:val="4"/>
              </w:num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Address                       </w:t>
            </w:r>
            <w:r w:rsidRPr="00391A6A">
              <w:rPr>
                <w:rFonts w:ascii="Times New Roman" w:hAnsi="Times New Roman" w:cs="Times New Roman"/>
              </w:rPr>
              <w:t>:</w:t>
            </w:r>
            <w:r w:rsidR="00A95E28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A95E28">
              <w:rPr>
                <w:rFonts w:ascii="Times New Roman" w:hAnsi="Times New Roman" w:cs="Times New Roman"/>
              </w:rPr>
              <w:t>Madrahalli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-post, </w:t>
            </w:r>
            <w:proofErr w:type="spellStart"/>
            <w:r w:rsidR="00A95E28">
              <w:rPr>
                <w:rFonts w:ascii="Times New Roman" w:hAnsi="Times New Roman" w:cs="Times New Roman"/>
              </w:rPr>
              <w:t>Bargur-tk</w:t>
            </w:r>
            <w:proofErr w:type="spellEnd"/>
            <w:r w:rsidR="00A95E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95E28">
              <w:rPr>
                <w:rFonts w:ascii="Times New Roman" w:hAnsi="Times New Roman" w:cs="Times New Roman"/>
              </w:rPr>
              <w:t>Krishnagiri</w:t>
            </w:r>
            <w:r>
              <w:rPr>
                <w:rFonts w:ascii="Times New Roman" w:hAnsi="Times New Roman" w:cs="Times New Roman"/>
              </w:rPr>
              <w:t>-dt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91A6A" w:rsidRPr="00391A6A" w:rsidRDefault="00391A6A" w:rsidP="00391A6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</w:t>
            </w:r>
            <w:r w:rsidR="00A95E28">
              <w:rPr>
                <w:rFonts w:ascii="Times New Roman" w:hAnsi="Times New Roman" w:cs="Times New Roman"/>
              </w:rPr>
              <w:t>pin-635203</w:t>
            </w:r>
          </w:p>
          <w:p w:rsidR="00F71774" w:rsidRDefault="00F24BFA" w:rsidP="001D09F2">
            <w:pPr>
              <w:pStyle w:val="ResumeText"/>
              <w:spacing w:after="100"/>
            </w:pPr>
            <w:r>
              <w:t xml:space="preserve">  </w:t>
            </w:r>
          </w:p>
        </w:tc>
      </w:tr>
      <w:tr w:rsidR="00391A6A" w:rsidTr="00C54862">
        <w:tc>
          <w:tcPr>
            <w:tcW w:w="2250" w:type="dxa"/>
            <w:tcBorders>
              <w:top w:val="single" w:sz="4" w:space="0" w:color="7E97AD" w:themeColor="accent1"/>
            </w:tcBorders>
          </w:tcPr>
          <w:p w:rsidR="00391A6A" w:rsidRDefault="00391A6A" w:rsidP="001D09F2">
            <w:pPr>
              <w:pStyle w:val="Heading1"/>
              <w:spacing w:after="100"/>
              <w:jc w:val="left"/>
              <w:outlineLvl w:val="0"/>
            </w:pPr>
          </w:p>
        </w:tc>
        <w:tc>
          <w:tcPr>
            <w:tcW w:w="7830" w:type="dxa"/>
            <w:tcBorders>
              <w:top w:val="nil"/>
            </w:tcBorders>
          </w:tcPr>
          <w:p w:rsidR="00391A6A" w:rsidRPr="00DA64EA" w:rsidRDefault="00391A6A" w:rsidP="00DA64EA">
            <w:pPr>
              <w:pStyle w:val="ListParagraph"/>
              <w:spacing w:after="100"/>
              <w:rPr>
                <w:rFonts w:ascii="Times New Roman" w:hAnsi="Times New Roman" w:cs="Times New Roman"/>
              </w:rPr>
            </w:pPr>
          </w:p>
        </w:tc>
      </w:tr>
    </w:tbl>
    <w:p w:rsidR="00360C36" w:rsidRPr="0070592F" w:rsidRDefault="0070592F" w:rsidP="001D09F2">
      <w:pPr>
        <w:spacing w:after="100"/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</w:pPr>
      <w:r w:rsidRPr="0070592F">
        <w:rPr>
          <w:rFonts w:asciiTheme="majorHAnsi" w:eastAsiaTheme="majorEastAsia" w:hAnsiTheme="majorHAnsi" w:cstheme="majorBidi"/>
          <w:caps/>
          <w:color w:val="577188" w:themeColor="accent1" w:themeShade="BF"/>
          <w:kern w:val="20"/>
          <w:sz w:val="21"/>
          <w:szCs w:val="20"/>
        </w:rPr>
        <w:t>Declaration:</w:t>
      </w:r>
    </w:p>
    <w:p w:rsidR="0070592F" w:rsidRPr="0070592F" w:rsidRDefault="0070592F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t xml:space="preserve">              </w:t>
      </w:r>
      <w:r w:rsidR="003C10AE">
        <w:t xml:space="preserve">                 </w:t>
      </w:r>
      <w:r w:rsidR="004623CF">
        <w:t xml:space="preserve">  </w:t>
      </w:r>
      <w:r w:rsidRPr="0070592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I hereby declare that all of the above stated information is true to my best of knowledge.</w:t>
      </w:r>
    </w:p>
    <w:p w:rsidR="0070592F" w:rsidRPr="00362FFF" w:rsidRDefault="001770E7" w:rsidP="001D09F2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Date: </w:t>
      </w:r>
    </w:p>
    <w:p w:rsidR="00A62C85" w:rsidRDefault="0070592F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Place</w:t>
      </w:r>
      <w:r w:rsidR="001770E7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:</w:t>
      </w:r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</w:t>
      </w:r>
      <w:proofErr w:type="spellStart"/>
      <w:r w:rsidR="00A95E28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Mathur</w:t>
      </w:r>
      <w:proofErr w:type="spellEnd"/>
      <w:r w:rsidR="00F24BFA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</w:t>
      </w:r>
    </w:p>
    <w:p w:rsidR="0070592F" w:rsidRPr="00362FFF" w:rsidRDefault="00A62C85" w:rsidP="00F24BFA">
      <w:pPr>
        <w:spacing w:after="100"/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 w:rsid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[</w:t>
      </w:r>
      <w:r w:rsidR="001770E7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Suresh M</w:t>
      </w:r>
      <w:r w:rsidR="00837ABE" w:rsidRPr="00362FFF">
        <w:rPr>
          <w:rFonts w:ascii="Times New Roman" w:eastAsiaTheme="minorHAnsi" w:hAnsi="Times New Roman" w:cs="Times New Roman"/>
          <w:color w:val="595959" w:themeColor="text1" w:themeTint="A6"/>
          <w:sz w:val="20"/>
          <w:szCs w:val="20"/>
          <w:lang w:eastAsia="en-US"/>
        </w:rPr>
        <w:t>]</w:t>
      </w:r>
    </w:p>
    <w:sectPr w:rsidR="0070592F" w:rsidRPr="00362FFF" w:rsidSect="00360C36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3B" w:rsidRDefault="002E743B" w:rsidP="00360C36">
      <w:pPr>
        <w:spacing w:after="0" w:line="240" w:lineRule="auto"/>
      </w:pPr>
      <w:r>
        <w:separator/>
      </w:r>
    </w:p>
  </w:endnote>
  <w:endnote w:type="continuationSeparator" w:id="0">
    <w:p w:rsidR="002E743B" w:rsidRDefault="002E743B" w:rsidP="0036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3B" w:rsidRDefault="002E743B" w:rsidP="00360C36">
      <w:pPr>
        <w:spacing w:after="0" w:line="240" w:lineRule="auto"/>
      </w:pPr>
      <w:r>
        <w:separator/>
      </w:r>
    </w:p>
  </w:footnote>
  <w:footnote w:type="continuationSeparator" w:id="0">
    <w:p w:rsidR="002E743B" w:rsidRDefault="002E743B" w:rsidP="0036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FA"/>
    <w:multiLevelType w:val="hybridMultilevel"/>
    <w:tmpl w:val="6416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C15"/>
    <w:multiLevelType w:val="hybridMultilevel"/>
    <w:tmpl w:val="9D1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754FA"/>
    <w:multiLevelType w:val="hybridMultilevel"/>
    <w:tmpl w:val="88F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20796"/>
    <w:multiLevelType w:val="hybridMultilevel"/>
    <w:tmpl w:val="46B29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D06F9"/>
    <w:multiLevelType w:val="hybridMultilevel"/>
    <w:tmpl w:val="E64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6239B"/>
    <w:multiLevelType w:val="hybridMultilevel"/>
    <w:tmpl w:val="2F78872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5DEB3F24"/>
    <w:multiLevelType w:val="hybridMultilevel"/>
    <w:tmpl w:val="1966B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A27EF"/>
    <w:multiLevelType w:val="hybridMultilevel"/>
    <w:tmpl w:val="B1C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223A7"/>
    <w:multiLevelType w:val="hybridMultilevel"/>
    <w:tmpl w:val="EC9E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20D"/>
    <w:rsid w:val="00043869"/>
    <w:rsid w:val="00066C18"/>
    <w:rsid w:val="000B42FB"/>
    <w:rsid w:val="000E188D"/>
    <w:rsid w:val="00115356"/>
    <w:rsid w:val="0012318D"/>
    <w:rsid w:val="00155E34"/>
    <w:rsid w:val="0017620D"/>
    <w:rsid w:val="001770E7"/>
    <w:rsid w:val="00192B24"/>
    <w:rsid w:val="001D09F2"/>
    <w:rsid w:val="001F2A61"/>
    <w:rsid w:val="00251F39"/>
    <w:rsid w:val="00263927"/>
    <w:rsid w:val="002922B9"/>
    <w:rsid w:val="002C0361"/>
    <w:rsid w:val="002E743B"/>
    <w:rsid w:val="00315B8F"/>
    <w:rsid w:val="003216CB"/>
    <w:rsid w:val="00360C36"/>
    <w:rsid w:val="00362FFF"/>
    <w:rsid w:val="003833EE"/>
    <w:rsid w:val="00391A6A"/>
    <w:rsid w:val="003B2392"/>
    <w:rsid w:val="003C10AE"/>
    <w:rsid w:val="004259B5"/>
    <w:rsid w:val="00450420"/>
    <w:rsid w:val="004623CF"/>
    <w:rsid w:val="004D29D7"/>
    <w:rsid w:val="005247E1"/>
    <w:rsid w:val="005E4B2B"/>
    <w:rsid w:val="00603071"/>
    <w:rsid w:val="00607331"/>
    <w:rsid w:val="00643F44"/>
    <w:rsid w:val="006A4448"/>
    <w:rsid w:val="006D3561"/>
    <w:rsid w:val="0070592F"/>
    <w:rsid w:val="008220DC"/>
    <w:rsid w:val="00837ABE"/>
    <w:rsid w:val="00846387"/>
    <w:rsid w:val="00854FF9"/>
    <w:rsid w:val="00871DFC"/>
    <w:rsid w:val="00884797"/>
    <w:rsid w:val="008B75C2"/>
    <w:rsid w:val="008D66F3"/>
    <w:rsid w:val="0091294D"/>
    <w:rsid w:val="00A44690"/>
    <w:rsid w:val="00A5632C"/>
    <w:rsid w:val="00A62C85"/>
    <w:rsid w:val="00A70ADD"/>
    <w:rsid w:val="00A95E28"/>
    <w:rsid w:val="00B01DE2"/>
    <w:rsid w:val="00B75788"/>
    <w:rsid w:val="00B90346"/>
    <w:rsid w:val="00BF637C"/>
    <w:rsid w:val="00C34BCB"/>
    <w:rsid w:val="00C5203F"/>
    <w:rsid w:val="00C54862"/>
    <w:rsid w:val="00C616EA"/>
    <w:rsid w:val="00CB5416"/>
    <w:rsid w:val="00D1326C"/>
    <w:rsid w:val="00D21C1E"/>
    <w:rsid w:val="00DA64EA"/>
    <w:rsid w:val="00E3077B"/>
    <w:rsid w:val="00E60359"/>
    <w:rsid w:val="00F24BFA"/>
    <w:rsid w:val="00F46B25"/>
    <w:rsid w:val="00F7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36"/>
  </w:style>
  <w:style w:type="paragraph" w:styleId="Heading1">
    <w:name w:val="heading 1"/>
    <w:basedOn w:val="Normal"/>
    <w:link w:val="Heading1Char"/>
    <w:uiPriority w:val="9"/>
    <w:unhideWhenUsed/>
    <w:qFormat/>
    <w:rsid w:val="00360C36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360C36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C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C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C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C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C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60C36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60C36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360C36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0C3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0C3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60C36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360C36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360C36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360C36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360C36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C36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C36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C36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C36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C36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C36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360C3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6"/>
  </w:style>
  <w:style w:type="paragraph" w:styleId="BalloonText">
    <w:name w:val="Balloon Text"/>
    <w:basedOn w:val="Normal"/>
    <w:link w:val="BalloonTextChar"/>
    <w:uiPriority w:val="99"/>
    <w:semiHidden/>
    <w:unhideWhenUsed/>
    <w:rsid w:val="0085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4FF9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54FF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927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06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KARUN\Downloads\Shareit\tf02835057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D5043-43B1-4FC9-9DCE-6D3BAA9E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</Template>
  <TotalTime>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G.KARUN</dc:creator>
  <cp:lastModifiedBy>SIVA</cp:lastModifiedBy>
  <cp:revision>2</cp:revision>
  <dcterms:created xsi:type="dcterms:W3CDTF">2017-10-04T17:23:00Z</dcterms:created>
  <dcterms:modified xsi:type="dcterms:W3CDTF">2017-10-04T17:23:00Z</dcterms:modified>
</cp:coreProperties>
</file>